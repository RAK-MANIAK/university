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784"/>
        <w:gridCol w:w="6738"/>
      </w:tblGrid>
      <w:tr w:rsidR="00240A69" w:rsidRPr="00240A69" w:rsidTr="00A85DF1">
        <w:tc>
          <w:tcPr>
            <w:tcW w:w="3780" w:type="dxa"/>
            <w:tcMar>
              <w:top w:w="504" w:type="dxa"/>
              <w:right w:w="720" w:type="dxa"/>
            </w:tcMar>
          </w:tcPr>
          <w:p w:rsidR="00240A69" w:rsidRPr="00906BEE" w:rsidRDefault="00240A69" w:rsidP="00A85DF1">
            <w:pPr>
              <w:pStyle w:val="aa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499E79B" wp14:editId="4F5715C6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-474885</wp:posOffset>
                  </wp:positionV>
                  <wp:extent cx="1705266" cy="1756024"/>
                  <wp:effectExtent l="0" t="0" r="952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41" t="5226" r="458" b="8936"/>
                          <a:stretch/>
                        </pic:blipFill>
                        <pic:spPr bwMode="auto">
                          <a:xfrm>
                            <a:off x="0" y="0"/>
                            <a:ext cx="1705266" cy="175602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AEB3F7E" wp14:editId="0DEFBA9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33B69B" id="Группа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240A69" w:rsidRPr="00906BEE" w:rsidRDefault="00240A69" w:rsidP="00A85DF1">
            <w:pPr>
              <w:pStyle w:val="31"/>
            </w:pPr>
            <w:r>
              <w:rPr>
                <w:lang w:val="uk-UA"/>
              </w:rPr>
              <w:t>ціль</w:t>
            </w:r>
          </w:p>
          <w:p w:rsidR="00240A69" w:rsidRPr="005E6DF5" w:rsidRDefault="00240A69" w:rsidP="00A85DF1">
            <w:pPr>
              <w:rPr>
                <w:lang w:val="uk-UA"/>
              </w:rPr>
            </w:pPr>
            <w:r>
              <w:rPr>
                <w:lang w:val="uk-UA"/>
              </w:rPr>
              <w:t>Хочу збагатіти на 10 грн</w:t>
            </w:r>
          </w:p>
          <w:p w:rsidR="00240A69" w:rsidRPr="00906BEE" w:rsidRDefault="00240A69" w:rsidP="00A85DF1">
            <w:pPr>
              <w:pStyle w:val="31"/>
            </w:pPr>
            <w:r>
              <w:rPr>
                <w:lang w:val="uk-UA"/>
              </w:rPr>
              <w:t>навички</w:t>
            </w:r>
          </w:p>
          <w:p w:rsidR="00240A69" w:rsidRPr="00EA3E91" w:rsidRDefault="00240A69" w:rsidP="00A85DF1">
            <w:pPr>
              <w:rPr>
                <w:lang w:val="uk-UA"/>
              </w:rPr>
            </w:pPr>
            <w:r>
              <w:rPr>
                <w:lang w:val="uk-UA"/>
              </w:rPr>
              <w:t xml:space="preserve">Вмію </w:t>
            </w:r>
            <w:proofErr w:type="spellStart"/>
            <w:r>
              <w:rPr>
                <w:lang w:val="uk-UA"/>
              </w:rPr>
              <w:t>двохбітні</w:t>
            </w:r>
            <w:proofErr w:type="spellEnd"/>
            <w:r>
              <w:rPr>
                <w:lang w:val="uk-UA"/>
              </w:rPr>
              <w:t xml:space="preserve"> числа додавати, віднімати, множити і навіть ділити. Можу своє </w:t>
            </w: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 xml:space="preserve">я вивести в </w:t>
            </w:r>
            <w:r>
              <w:rPr>
                <w:lang w:val="en-US"/>
              </w:rPr>
              <w:t>“</w:t>
            </w:r>
            <w:r>
              <w:t>М</w:t>
            </w:r>
            <w:proofErr w:type="spellStart"/>
            <w:r w:rsidRPr="00EA3E91">
              <w:rPr>
                <w:lang w:val="en-US"/>
              </w:rPr>
              <w:t>одель</w:t>
            </w:r>
            <w:proofErr w:type="spellEnd"/>
            <w:r w:rsidRPr="00EA3E91">
              <w:rPr>
                <w:lang w:val="en-US"/>
              </w:rPr>
              <w:t xml:space="preserve"> </w:t>
            </w:r>
            <w:proofErr w:type="spellStart"/>
            <w:r w:rsidRPr="00EA3E91">
              <w:rPr>
                <w:lang w:val="en-US"/>
              </w:rPr>
              <w:t>навчальної</w:t>
            </w:r>
            <w:proofErr w:type="spellEnd"/>
            <w:r>
              <w:t xml:space="preserve"> </w:t>
            </w:r>
            <w:r>
              <w:rPr>
                <w:lang w:val="uk-UA"/>
              </w:rPr>
              <w:t>ЕОМ</w:t>
            </w:r>
            <w:r>
              <w:rPr>
                <w:lang w:val="en-US"/>
              </w:rPr>
              <w:t>”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738"/>
            </w:tblGrid>
            <w:tr w:rsidR="00240A69" w:rsidRPr="006C5C78" w:rsidTr="00A85DF1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240A69" w:rsidRDefault="00240A69" w:rsidP="00A85DF1">
                  <w:pPr>
                    <w:pStyle w:val="1"/>
                    <w:outlineLvl w:val="0"/>
                    <w:rPr>
                      <w:sz w:val="44"/>
                      <w:lang w:val="uk-UA"/>
                    </w:rPr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792524E30D214506A683E9B6F5F67598"/>
                      </w:placeholder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Pr="005E6DF5">
                        <w:rPr>
                          <w:sz w:val="44"/>
                          <w:lang w:val="uk-UA"/>
                        </w:rPr>
                        <w:t>Маньківський Владислав</w:t>
                      </w:r>
                    </w:sdtContent>
                  </w:sdt>
                </w:p>
                <w:p w:rsidR="00240A69" w:rsidRPr="005E6DF5" w:rsidRDefault="00240A69" w:rsidP="00A85DF1">
                  <w:pPr>
                    <w:pStyle w:val="1"/>
                    <w:rPr>
                      <w:sz w:val="44"/>
                      <w:lang w:val="uk-UA"/>
                    </w:rPr>
                  </w:pPr>
                  <w:r w:rsidRPr="005E6DF5">
                    <w:rPr>
                      <w:sz w:val="28"/>
                      <w:lang w:val="uk-UA"/>
                    </w:rPr>
                    <w:t>assembler developer</w:t>
                  </w:r>
                  <w:r>
                    <w:rPr>
                      <w:sz w:val="28"/>
                      <w:lang w:val="uk-UA"/>
                    </w:rPr>
                    <w:t>(</w:t>
                  </w:r>
                  <w:r>
                    <w:rPr>
                      <w:color w:val="000000"/>
                      <w:sz w:val="28"/>
                      <w:szCs w:val="28"/>
                    </w:rPr>
                    <w:t>комбіноване</w:t>
                  </w:r>
                  <w:r>
                    <w:rPr>
                      <w:sz w:val="28"/>
                      <w:lang w:val="uk-UA"/>
                    </w:rPr>
                    <w:t>)</w:t>
                  </w:r>
                </w:p>
              </w:tc>
            </w:tr>
          </w:tbl>
          <w:p w:rsidR="00240A69" w:rsidRPr="006C5C78" w:rsidRDefault="00240A69" w:rsidP="00A85DF1">
            <w:pPr>
              <w:rPr>
                <w:lang w:val="uk-UA"/>
              </w:rPr>
            </w:pPr>
          </w:p>
          <w:p w:rsidR="00240A69" w:rsidRPr="006C5C78" w:rsidRDefault="00240A69" w:rsidP="00A85DF1">
            <w:pPr>
              <w:rPr>
                <w:lang w:val="uk-UA"/>
              </w:rPr>
            </w:pPr>
          </w:p>
          <w:p w:rsidR="00240A69" w:rsidRPr="00906BEE" w:rsidRDefault="00240A69" w:rsidP="00A85DF1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3E0707F43BE7427CAAF9F549A5E4CD84"/>
                </w:placeholder>
                <w:temporary/>
                <w:showingPlcHdr/>
                <w15:appearance w15:val="hidden"/>
              </w:sdtPr>
              <w:sdtContent>
                <w:r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40A69" w:rsidRPr="00906BEE" w:rsidRDefault="00240A69" w:rsidP="00A85DF1">
            <w:pPr>
              <w:pStyle w:val="41"/>
            </w:pPr>
            <w:r>
              <w:rPr>
                <w:lang w:val="uk-UA"/>
              </w:rPr>
              <w:t>бакалавр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val="uk-UA"/>
              </w:rPr>
              <w:t>навчаюсь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val="uk-UA"/>
              </w:rPr>
              <w:t>житомирська політехніка</w:t>
            </w:r>
          </w:p>
          <w:p w:rsidR="00240A69" w:rsidRPr="006C5C78" w:rsidRDefault="00240A69" w:rsidP="00A85DF1">
            <w:pPr>
              <w:pStyle w:val="31"/>
            </w:pPr>
            <w:r>
              <w:rPr>
                <w:lang w:val="uk-UA"/>
              </w:rPr>
              <w:t>досвід</w:t>
            </w:r>
            <w:r>
              <w:rPr>
                <w:lang w:val="uk-UA"/>
              </w:rPr>
              <w:t xml:space="preserve"> роботи</w:t>
            </w:r>
          </w:p>
          <w:p w:rsidR="00240A69" w:rsidRPr="00240A69" w:rsidRDefault="00240A69" w:rsidP="00A85DF1">
            <w:pPr>
              <w:pStyle w:val="51"/>
              <w:rPr>
                <w:color w:val="auto"/>
                <w:sz w:val="28"/>
                <w:lang w:val="uk-UA"/>
              </w:rPr>
            </w:pPr>
            <w:r>
              <w:rPr>
                <w:color w:val="auto"/>
                <w:sz w:val="28"/>
                <w:lang w:val="uk-UA"/>
              </w:rPr>
              <w:t xml:space="preserve">Вивів своє </w:t>
            </w:r>
            <w:proofErr w:type="spellStart"/>
            <w:r>
              <w:rPr>
                <w:color w:val="auto"/>
                <w:sz w:val="28"/>
                <w:lang w:val="uk-UA"/>
              </w:rPr>
              <w:t>ім</w:t>
            </w:r>
            <w:proofErr w:type="spellEnd"/>
            <w:r w:rsidRPr="00240A69">
              <w:rPr>
                <w:color w:val="auto"/>
                <w:sz w:val="28"/>
              </w:rPr>
              <w:t>’</w:t>
            </w:r>
            <w:r>
              <w:rPr>
                <w:color w:val="auto"/>
                <w:sz w:val="28"/>
                <w:lang w:val="uk-UA"/>
              </w:rPr>
              <w:t xml:space="preserve">я всього за 100 строчок в </w:t>
            </w:r>
            <w:proofErr w:type="spellStart"/>
            <w:r w:rsidRPr="00240A69">
              <w:rPr>
                <w:color w:val="auto"/>
                <w:sz w:val="28"/>
                <w:lang w:val="uk-UA"/>
              </w:rPr>
              <w:t>assembler</w:t>
            </w:r>
            <w:proofErr w:type="spellEnd"/>
            <w:r>
              <w:rPr>
                <w:color w:val="auto"/>
                <w:sz w:val="28"/>
                <w:lang w:val="uk-UA"/>
              </w:rPr>
              <w:t xml:space="preserve">. Зробив на </w:t>
            </w:r>
            <w:r>
              <w:rPr>
                <w:color w:val="auto"/>
                <w:sz w:val="28"/>
                <w:lang w:val="en-US"/>
              </w:rPr>
              <w:t xml:space="preserve">ci </w:t>
            </w:r>
            <w:r>
              <w:rPr>
                <w:color w:val="auto"/>
                <w:sz w:val="28"/>
                <w:lang w:val="uk-UA"/>
              </w:rPr>
              <w:t>змійку)</w:t>
            </w:r>
          </w:p>
        </w:tc>
      </w:tr>
    </w:tbl>
    <w:p w:rsidR="00240A69" w:rsidRPr="00240A69" w:rsidRDefault="00240A69" w:rsidP="00240A69">
      <w:pPr>
        <w:pStyle w:val="a6"/>
      </w:pPr>
    </w:p>
    <w:p w:rsidR="00240A69" w:rsidRPr="006C5C78" w:rsidRDefault="00240A69" w:rsidP="00240A69">
      <w:pPr>
        <w:pStyle w:val="31"/>
        <w:pBdr>
          <w:bottom w:val="single" w:sz="48" w:space="3" w:color="EA4E4E" w:themeColor="accent1"/>
        </w:pBdr>
      </w:pPr>
      <w:r>
        <w:rPr>
          <w:lang w:val="uk-UA"/>
        </w:rPr>
        <w:t>Контактні дані</w:t>
      </w:r>
    </w:p>
    <w:p w:rsidR="00240A69" w:rsidRDefault="00240A69" w:rsidP="00240A69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Телефон</w:t>
      </w:r>
      <w:r w:rsidRPr="006C5C78">
        <w:rPr>
          <w:color w:val="000000"/>
          <w:sz w:val="28"/>
          <w:szCs w:val="28"/>
        </w:rPr>
        <w:t>: 0</w:t>
      </w:r>
      <w:r>
        <w:rPr>
          <w:color w:val="000000"/>
          <w:sz w:val="28"/>
          <w:szCs w:val="28"/>
          <w:lang w:val="uk-UA"/>
        </w:rPr>
        <w:t>96</w:t>
      </w:r>
      <w:r w:rsidRPr="006C5C7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472</w:t>
      </w:r>
      <w:r w:rsidRPr="006C5C7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0194</w:t>
      </w:r>
    </w:p>
    <w:p w:rsidR="00240A69" w:rsidRPr="00A926C3" w:rsidRDefault="00240A69" w:rsidP="00240A6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Пошта</w:t>
      </w:r>
      <w:r w:rsidRPr="00A926C3">
        <w:rPr>
          <w:color w:val="000000"/>
          <w:sz w:val="28"/>
          <w:szCs w:val="28"/>
        </w:rPr>
        <w:t xml:space="preserve">: </w:t>
      </w:r>
      <w:r w:rsidRPr="00A926C3">
        <w:rPr>
          <w:rFonts w:asciiTheme="majorHAnsi" w:hAnsiTheme="majorHAnsi"/>
          <w:shd w:val="clear" w:color="auto" w:fill="FFFFFF"/>
        </w:rPr>
        <w:t>vt211_mvv@student.ztu.edu.ua</w:t>
      </w:r>
    </w:p>
    <w:p w:rsidR="00240A69" w:rsidRPr="00A926C3" w:rsidRDefault="00240A69" w:rsidP="00240A69">
      <w:pPr>
        <w:pStyle w:val="31"/>
        <w:rPr>
          <w:lang w:val="uk-UA"/>
        </w:rPr>
      </w:pPr>
      <w:r>
        <w:rPr>
          <w:lang w:val="uk-UA"/>
        </w:rPr>
        <w:t>Особисті якості</w:t>
      </w:r>
    </w:p>
    <w:p w:rsidR="00240A69" w:rsidRPr="00A926C3" w:rsidRDefault="00240A69" w:rsidP="00240A69">
      <w:pPr>
        <w:rPr>
          <w:lang w:val="uk-UA"/>
        </w:rPr>
      </w:pPr>
      <w:r>
        <w:rPr>
          <w:lang w:val="uk-UA"/>
        </w:rPr>
        <w:t>Логічне мислення, швидко самонавчаюсь</w:t>
      </w:r>
      <w:r w:rsidRPr="009E616D">
        <w:t xml:space="preserve">, </w:t>
      </w:r>
      <w:r>
        <w:rPr>
          <w:lang w:val="uk-UA"/>
        </w:rPr>
        <w:t>погана фантазія(.</w:t>
      </w:r>
    </w:p>
    <w:p w:rsidR="00240A69" w:rsidRPr="006C5C78" w:rsidRDefault="00240A69" w:rsidP="00240A69">
      <w:pPr>
        <w:rPr>
          <w:lang w:val="uk-UA"/>
        </w:rPr>
      </w:pPr>
    </w:p>
    <w:p w:rsidR="00C62C50" w:rsidRPr="00240A69" w:rsidRDefault="00C62C50" w:rsidP="00240A69">
      <w:pPr>
        <w:rPr>
          <w:lang w:val="uk-UA"/>
        </w:rPr>
      </w:pPr>
      <w:bookmarkStart w:id="0" w:name="_GoBack"/>
      <w:bookmarkEnd w:id="0"/>
    </w:p>
    <w:sectPr w:rsidR="00C62C50" w:rsidRPr="00240A69" w:rsidSect="00B56BC2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D77" w:rsidRDefault="00383D77" w:rsidP="00713050">
      <w:pPr>
        <w:spacing w:line="240" w:lineRule="auto"/>
      </w:pPr>
      <w:r>
        <w:separator/>
      </w:r>
    </w:p>
  </w:endnote>
  <w:endnote w:type="continuationSeparator" w:id="0">
    <w:p w:rsidR="00383D77" w:rsidRDefault="00383D7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630"/>
      <w:gridCol w:w="2630"/>
      <w:gridCol w:w="2631"/>
      <w:gridCol w:w="2631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5C6834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82EF80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85DE57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AF0C6B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630"/>
      <w:gridCol w:w="2631"/>
    </w:tblGrid>
    <w:tr w:rsidR="00C171B2" w:rsidTr="00C171B2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171B2" w:rsidRDefault="00C171B2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E6665D4" wp14:editId="095D3662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303046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171B2" w:rsidRDefault="00C171B2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57FC0233" wp14:editId="79ED4BFF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9E4DFB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C171B2" w:rsidTr="00C171B2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C171B2" w:rsidRPr="00A926C3" w:rsidRDefault="00C171B2" w:rsidP="00C171B2">
          <w:pPr>
            <w:rPr>
              <w:color w:val="000000"/>
              <w:sz w:val="28"/>
              <w:szCs w:val="28"/>
            </w:rPr>
          </w:pPr>
          <w:r w:rsidRPr="00A926C3">
            <w:rPr>
              <w:rFonts w:asciiTheme="majorHAnsi" w:hAnsiTheme="majorHAnsi"/>
              <w:shd w:val="clear" w:color="auto" w:fill="FFFFFF"/>
            </w:rPr>
            <w:t>vt211_mvv@student.ztu.edu.ua</w:t>
          </w:r>
        </w:p>
        <w:p w:rsidR="00C171B2" w:rsidRPr="00CA3DF1" w:rsidRDefault="00C171B2" w:rsidP="003C5528">
          <w:pPr>
            <w:pStyle w:val="ab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C171B2" w:rsidRPr="00C2098A" w:rsidRDefault="00C171B2" w:rsidP="00217980">
          <w:pPr>
            <w:pStyle w:val="ab"/>
          </w:pPr>
          <w:r>
            <w:rPr>
              <w:lang w:val="uk-UA"/>
            </w:rPr>
            <w:t>096-472-0194</w:t>
          </w:r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D77" w:rsidRDefault="00383D77" w:rsidP="00713050">
      <w:pPr>
        <w:spacing w:line="240" w:lineRule="auto"/>
      </w:pPr>
      <w:r>
        <w:separator/>
      </w:r>
    </w:p>
  </w:footnote>
  <w:footnote w:type="continuationSeparator" w:id="0">
    <w:p w:rsidR="00383D77" w:rsidRDefault="00383D7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787"/>
      <w:gridCol w:w="673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906BEE" w:rsidRDefault="00383D77" w:rsidP="00826A10">
          <w:pPr>
            <w:pStyle w:val="aa"/>
          </w:pPr>
          <w:sdt>
            <w:sdtPr>
              <w:alias w:val="Ваши инициалы:"/>
              <w:tag w:val="Ваши инициалы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5D02D3">
                <w:rPr>
                  <w:lang w:bidi="ru-RU"/>
                </w:rPr>
                <w:t>ВИ</w:t>
              </w:r>
            </w:sdtContent>
          </w:sdt>
        </w:p>
        <w:p w:rsidR="001A5CA9" w:rsidRPr="00F207C0" w:rsidRDefault="001A5CA9" w:rsidP="001A5CA9">
          <w:pPr>
            <w:pStyle w:val="aa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5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735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383D77" w:rsidP="001A5CA9">
                <w:pPr>
                  <w:pStyle w:val="1"/>
                  <w:outlineLvl w:val="0"/>
                </w:pPr>
                <w:sdt>
                  <w:sdtPr>
                    <w:alias w:val="Введите свое имя:"/>
                    <w:tag w:val="Введите свое имя:"/>
                    <w:id w:val="185027472"/>
                    <w:placeholder>
                      <w:docPart w:val="79185D30923E4E44AE0AB12BCCE1CF82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ru-RU"/>
                      </w:rPr>
                      <w:t>Ваше имя</w:t>
                    </w:r>
                  </w:sdtContent>
                </w:sdt>
              </w:p>
              <w:p w:rsidR="001A5CA9" w:rsidRDefault="001A5CA9" w:rsidP="001A5CA9">
                <w:pPr>
                  <w:pStyle w:val="21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FB0EC9" w:rsidP="001A5CA9">
    <w:pPr>
      <w:pStyle w:val="a8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Красный прямоугольник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Белый круг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Красный круг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9A067E" id="Группа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">
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Белый круг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асный круг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69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40A69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3D77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A24CC"/>
    <w:rsid w:val="00523479"/>
    <w:rsid w:val="00543DB7"/>
    <w:rsid w:val="005729B0"/>
    <w:rsid w:val="00583E4F"/>
    <w:rsid w:val="005D02D3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171B2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E16C3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40A69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ki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185D30923E4E44AE0AB12BCCE1C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92DF8-B4FB-4E04-A5DA-D3E3C490E555}"/>
      </w:docPartPr>
      <w:docPartBody>
        <w:p w:rsidR="00000000" w:rsidRDefault="00061A35">
          <w:pPr>
            <w:pStyle w:val="79185D30923E4E44AE0AB12BCCE1CF82"/>
          </w:pPr>
          <w:r w:rsidRPr="00906BEE">
            <w:rPr>
              <w:lang w:bidi="ru-RU"/>
            </w:rPr>
            <w:t>Учебное заведение</w:t>
          </w:r>
        </w:p>
      </w:docPartBody>
    </w:docPart>
    <w:docPart>
      <w:docPartPr>
        <w:name w:val="792524E30D214506A683E9B6F5F67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1793F-043A-4229-8A95-494F88A82DE3}"/>
      </w:docPartPr>
      <w:docPartBody>
        <w:p w:rsidR="00000000" w:rsidRDefault="00EF04F9" w:rsidP="00EF04F9">
          <w:pPr>
            <w:pStyle w:val="792524E30D214506A683E9B6F5F67598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3E0707F43BE7427CAAF9F549A5E4C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10417-043C-40D3-8327-DD10C0E84F77}"/>
      </w:docPartPr>
      <w:docPartBody>
        <w:p w:rsidR="00000000" w:rsidRDefault="00EF04F9" w:rsidP="00EF04F9">
          <w:pPr>
            <w:pStyle w:val="3E0707F43BE7427CAAF9F549A5E4CD84"/>
          </w:pPr>
          <w:r w:rsidRPr="00906BEE"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F9"/>
    <w:rsid w:val="00061A35"/>
    <w:rsid w:val="00E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8D427AEFF74AD78AB305962556F04B">
    <w:name w:val="6F8D427AEFF74AD78AB305962556F04B"/>
  </w:style>
  <w:style w:type="paragraph" w:customStyle="1" w:styleId="B64314E8D9884953924B81308031E384">
    <w:name w:val="B64314E8D9884953924B81308031E384"/>
  </w:style>
  <w:style w:type="paragraph" w:customStyle="1" w:styleId="EC3810AA2757468A9599549CAA7524F7">
    <w:name w:val="EC3810AA2757468A9599549CAA7524F7"/>
  </w:style>
  <w:style w:type="paragraph" w:customStyle="1" w:styleId="73A209E1D66742E6902BFA2E341E07E9">
    <w:name w:val="73A209E1D66742E6902BFA2E341E07E9"/>
  </w:style>
  <w:style w:type="paragraph" w:customStyle="1" w:styleId="C66EEA5EA45F4A15BDD14998FAEB8266">
    <w:name w:val="C66EEA5EA45F4A15BDD14998FAEB8266"/>
  </w:style>
  <w:style w:type="paragraph" w:customStyle="1" w:styleId="C6ADD7F26587487BBFD1BB3AD1E0CCBA">
    <w:name w:val="C6ADD7F26587487BBFD1BB3AD1E0CCBA"/>
  </w:style>
  <w:style w:type="paragraph" w:customStyle="1" w:styleId="72391873343B4085A2ECAE8C8D367FE2">
    <w:name w:val="72391873343B4085A2ECAE8C8D367FE2"/>
  </w:style>
  <w:style w:type="paragraph" w:customStyle="1" w:styleId="1F746DB5A8AF49468235709B2FB538AE">
    <w:name w:val="1F746DB5A8AF49468235709B2FB538AE"/>
  </w:style>
  <w:style w:type="paragraph" w:customStyle="1" w:styleId="C94FD2AD9ABF4026836E76F64DEFE86B">
    <w:name w:val="C94FD2AD9ABF4026836E76F64DEFE86B"/>
  </w:style>
  <w:style w:type="paragraph" w:customStyle="1" w:styleId="FE1EBD8755A940CFA737E2DE2AC0B2D7">
    <w:name w:val="FE1EBD8755A940CFA737E2DE2AC0B2D7"/>
  </w:style>
  <w:style w:type="paragraph" w:customStyle="1" w:styleId="9E8A726DA02749979446FF47B97C3045">
    <w:name w:val="9E8A726DA02749979446FF47B97C3045"/>
  </w:style>
  <w:style w:type="paragraph" w:customStyle="1" w:styleId="4032A7A56B2D47D19A087EED08685BA0">
    <w:name w:val="4032A7A56B2D47D19A087EED08685BA0"/>
  </w:style>
  <w:style w:type="paragraph" w:customStyle="1" w:styleId="5E93D89E16D743818116F6EF6F424B23">
    <w:name w:val="5E93D89E16D743818116F6EF6F424B23"/>
  </w:style>
  <w:style w:type="paragraph" w:customStyle="1" w:styleId="A2A0659359324094A22094552768E304">
    <w:name w:val="A2A0659359324094A22094552768E304"/>
  </w:style>
  <w:style w:type="paragraph" w:customStyle="1" w:styleId="D24E2625B2FB46F885200D33D5F183AB">
    <w:name w:val="D24E2625B2FB46F885200D33D5F183AB"/>
  </w:style>
  <w:style w:type="paragraph" w:customStyle="1" w:styleId="39546E0EFB684B39BB2AB0DDD3C769F8">
    <w:name w:val="39546E0EFB684B39BB2AB0DDD3C769F8"/>
  </w:style>
  <w:style w:type="paragraph" w:customStyle="1" w:styleId="8407B2F85AF14F60BEB6759523A71C9D">
    <w:name w:val="8407B2F85AF14F60BEB6759523A71C9D"/>
  </w:style>
  <w:style w:type="paragraph" w:customStyle="1" w:styleId="148D3216BC7042DFA83CC29D18CB7CD9">
    <w:name w:val="148D3216BC7042DFA83CC29D18CB7CD9"/>
  </w:style>
  <w:style w:type="paragraph" w:customStyle="1" w:styleId="7F77A2444FBF4871A50745EE89ED5FAF">
    <w:name w:val="7F77A2444FBF4871A50745EE89ED5FAF"/>
  </w:style>
  <w:style w:type="paragraph" w:customStyle="1" w:styleId="1E9D0E9C42CE4EBB813099A8E1BDBFB2">
    <w:name w:val="1E9D0E9C42CE4EBB813099A8E1BDBFB2"/>
  </w:style>
  <w:style w:type="paragraph" w:customStyle="1" w:styleId="834AA8325A4841A5A92598C4C63BA0F3">
    <w:name w:val="834AA8325A4841A5A92598C4C63BA0F3"/>
  </w:style>
  <w:style w:type="paragraph" w:customStyle="1" w:styleId="EEB79CA1AEFB48E3A3F4C2B015D7832D">
    <w:name w:val="EEB79CA1AEFB48E3A3F4C2B015D7832D"/>
  </w:style>
  <w:style w:type="paragraph" w:customStyle="1" w:styleId="2D892D5218CB4C54B15C8FBC31ACCDD3">
    <w:name w:val="2D892D5218CB4C54B15C8FBC31ACCDD3"/>
  </w:style>
  <w:style w:type="paragraph" w:customStyle="1" w:styleId="A5EC61235F5B4E4DBBD390D90803D97A">
    <w:name w:val="A5EC61235F5B4E4DBBD390D90803D97A"/>
  </w:style>
  <w:style w:type="paragraph" w:customStyle="1" w:styleId="C41F36D28BA84C66A51137BCD62CF815">
    <w:name w:val="C41F36D28BA84C66A51137BCD62CF815"/>
  </w:style>
  <w:style w:type="paragraph" w:customStyle="1" w:styleId="78C4308E0DF64159A0775931F68A8F6B">
    <w:name w:val="78C4308E0DF64159A0775931F68A8F6B"/>
  </w:style>
  <w:style w:type="paragraph" w:customStyle="1" w:styleId="79185D30923E4E44AE0AB12BCCE1CF82">
    <w:name w:val="79185D30923E4E44AE0AB12BCCE1CF82"/>
  </w:style>
  <w:style w:type="paragraph" w:customStyle="1" w:styleId="5213FE8F33464BD0B9D623772D1F3525">
    <w:name w:val="5213FE8F33464BD0B9D623772D1F3525"/>
  </w:style>
  <w:style w:type="paragraph" w:customStyle="1" w:styleId="0E4A15F1EB834D43B7F7ABEA1186C3D4">
    <w:name w:val="0E4A15F1EB834D43B7F7ABEA1186C3D4"/>
  </w:style>
  <w:style w:type="paragraph" w:customStyle="1" w:styleId="7E5B831ACF004D05A13DC12DE5B22FEC">
    <w:name w:val="7E5B831ACF004D05A13DC12DE5B22FEC"/>
  </w:style>
  <w:style w:type="paragraph" w:customStyle="1" w:styleId="792524E30D214506A683E9B6F5F67598">
    <w:name w:val="792524E30D214506A683E9B6F5F67598"/>
    <w:rsid w:val="00EF04F9"/>
  </w:style>
  <w:style w:type="paragraph" w:customStyle="1" w:styleId="3E0707F43BE7427CAAF9F549A5E4CD84">
    <w:name w:val="3E0707F43BE7427CAAF9F549A5E4CD84"/>
    <w:rsid w:val="00EF04F9"/>
  </w:style>
  <w:style w:type="paragraph" w:customStyle="1" w:styleId="970AFBE4CA2142C88A77288B0844083A">
    <w:name w:val="970AFBE4CA2142C88A77288B0844083A"/>
    <w:rsid w:val="00EF0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2021-12-14T20:09:00Z</dcterms:created>
  <dcterms:modified xsi:type="dcterms:W3CDTF">2021-12-14T20:15:00Z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